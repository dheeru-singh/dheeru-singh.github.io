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05E46164" w14:textId="77777777" w:rsidTr="001B2ABD">
        <w:trPr>
          <w:trHeight w:val="4410"/>
        </w:trPr>
        <w:tc>
          <w:tcPr>
            <w:tcW w:w="3600" w:type="dxa"/>
            <w:vAlign w:val="bottom"/>
          </w:tcPr>
          <w:p w14:paraId="2D99C9D6" w14:textId="77777777" w:rsidR="001B2ABD" w:rsidRDefault="001B2ABD" w:rsidP="001B2ABD">
            <w:pPr>
              <w:tabs>
                <w:tab w:val="left" w:pos="990"/>
              </w:tabs>
              <w:jc w:val="center"/>
            </w:pPr>
            <w:r>
              <w:rPr>
                <w:noProof/>
                <w:lang w:eastAsia="en-US"/>
              </w:rPr>
              <mc:AlternateContent>
                <mc:Choice Requires="wps">
                  <w:drawing>
                    <wp:inline distT="0" distB="0" distL="0" distR="0" wp14:anchorId="2B019BBA" wp14:editId="3F81AB02">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10" cstate="print">
                                  <a:extLst>
                                    <a:ext uri="{28A0092B-C50C-407E-A947-70E740481C1C}">
                                      <a14:useLocalDpi xmlns:a14="http://schemas.microsoft.com/office/drawing/2010/main" val="0"/>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3BB48E78"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V2luZG93cyBQ&#10;aG90byBFZGl0b3IgMTAuMC4xMDAxMS4xNjM4NAAAAABIAAAAAQAAAEgAAAABV2luZG93cyBQaG90&#10;byBFZGl0b3IgMTAuMC4xMDAxMS4xNjM4NAAyMDE5OjAyOjI1IDExOjUyOjM5AAAGkggABAAAAAEA&#10;AAAAoAEAAwAAAAEAAQAAoAIABAAAAAEAAAPAoAMABAAAAAEAAAUAowAAAgAAACEAABFo6hwABwAA&#10;CAwAAAlcAAAAABzqAAAAC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PD94cGFja2V0IGVuZD0ndyc/Pv/bAEMAAwICAwICAwMDAwQDAwQFCAUF&#10;BAQFCgcHBggMCgwMCwoLCw0OEhANDhEOCwsQFhARExQVFRUMDxcYFhQYEhQVFP/bAEMBAwQEBQQF&#10;CQUFCRQNCw0UFBQUFBQUFBQUFBQUFBQUFBQUFBQUFBQUFBQUFBQUFBQUFBQUFBQUFBQUFBQUFBQU&#10;FP/AABEIA74Dv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&#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" strokecolor="#94b6d2 [3204]" strokeweight="5pt">
                      <v:fill r:id="rId11" o:title="" recolor="t" rotate="t" type="frame"/>
                      <v:stroke joinstyle="miter"/>
                      <w10:anchorlock/>
                    </v:oval>
                  </w:pict>
                </mc:Fallback>
              </mc:AlternateContent>
            </w:r>
          </w:p>
        </w:tc>
        <w:tc>
          <w:tcPr>
            <w:tcW w:w="720" w:type="dxa"/>
          </w:tcPr>
          <w:p w14:paraId="7FE0EEB4" w14:textId="77777777" w:rsidR="001B2ABD" w:rsidRDefault="001B2ABD" w:rsidP="000C45FF">
            <w:pPr>
              <w:tabs>
                <w:tab w:val="left" w:pos="990"/>
              </w:tabs>
            </w:pPr>
          </w:p>
        </w:tc>
        <w:tc>
          <w:tcPr>
            <w:tcW w:w="6470" w:type="dxa"/>
            <w:vAlign w:val="bottom"/>
          </w:tcPr>
          <w:p w14:paraId="73327908" w14:textId="2547350B" w:rsidR="001B2ABD" w:rsidRPr="001C4EE7" w:rsidRDefault="005139EB" w:rsidP="001B2ABD">
            <w:pPr>
              <w:pStyle w:val="Title"/>
              <w:rPr>
                <w:sz w:val="72"/>
                <w:szCs w:val="72"/>
              </w:rPr>
            </w:pPr>
            <w:r w:rsidRPr="001C4EE7">
              <w:rPr>
                <w:sz w:val="72"/>
                <w:szCs w:val="72"/>
              </w:rPr>
              <w:t>Dheeru</w:t>
            </w:r>
            <w:bookmarkStart w:id="0" w:name="_GoBack"/>
            <w:bookmarkEnd w:id="0"/>
          </w:p>
          <w:p w14:paraId="725A1BAB" w14:textId="018CA45A" w:rsidR="001B2ABD" w:rsidRDefault="005139EB" w:rsidP="001B2ABD">
            <w:pPr>
              <w:pStyle w:val="Subtitle"/>
            </w:pPr>
            <w:r w:rsidRPr="00337D5B">
              <w:rPr>
                <w:spacing w:val="0"/>
                <w:w w:val="100"/>
              </w:rPr>
              <w:t>Web designer</w:t>
            </w:r>
          </w:p>
        </w:tc>
      </w:tr>
      <w:tr w:rsidR="001B2ABD" w14:paraId="32CB4C76" w14:textId="77777777" w:rsidTr="001B2ABD">
        <w:tc>
          <w:tcPr>
            <w:tcW w:w="3600" w:type="dxa"/>
          </w:tcPr>
          <w:p w14:paraId="2578ECF5" w14:textId="1AAEDA74" w:rsidR="001B2ABD" w:rsidRDefault="00B93175" w:rsidP="00036450">
            <w:pPr>
              <w:pStyle w:val="Heading3"/>
            </w:pPr>
            <w:r>
              <w:t>Carriar</w:t>
            </w:r>
            <w:r w:rsidR="00F46719">
              <w:t xml:space="preserve"> Objective</w:t>
            </w:r>
          </w:p>
          <w:p w14:paraId="45942754" w14:textId="4F6BFBCE" w:rsidR="00C022A5" w:rsidRPr="00652BBA" w:rsidRDefault="00C022A5" w:rsidP="00C022A5">
            <w:pPr>
              <w:jc w:val="both"/>
              <w:rPr>
                <w:b/>
              </w:rPr>
            </w:pPr>
            <w:r w:rsidRPr="00652BBA">
              <w:t>To work in a progressive organization, where my skills and potential can be utilized in contributing substantially towards the growth of the organization. Rendering my service to the best of my abilities and utilizing every opportunity to contribute grow and excel with an organization.</w:t>
            </w:r>
          </w:p>
          <w:p w14:paraId="66ED6C07" w14:textId="1BEC32F7" w:rsidR="00036450" w:rsidRDefault="00036450" w:rsidP="009260CD"/>
          <w:p w14:paraId="3D56339E" w14:textId="77777777" w:rsidR="00036450" w:rsidRDefault="00036450" w:rsidP="00036450"/>
          <w:sdt>
            <w:sdtPr>
              <w:id w:val="-1954003311"/>
              <w:placeholder>
                <w:docPart w:val="B2C65C20B15144FC928436C2F8A5990B"/>
              </w:placeholder>
              <w:temporary/>
              <w:showingPlcHdr/>
              <w15:appearance w15:val="hidden"/>
            </w:sdtPr>
            <w:sdtEndPr/>
            <w:sdtContent>
              <w:p w14:paraId="2F06FD88" w14:textId="77777777" w:rsidR="00036450" w:rsidRPr="00CB0055" w:rsidRDefault="00CB0055" w:rsidP="00CB0055">
                <w:pPr>
                  <w:pStyle w:val="Heading3"/>
                </w:pPr>
                <w:r w:rsidRPr="00CB0055">
                  <w:t>Contact</w:t>
                </w:r>
              </w:p>
            </w:sdtContent>
          </w:sdt>
          <w:sdt>
            <w:sdtPr>
              <w:id w:val="1111563247"/>
              <w:placeholder>
                <w:docPart w:val="B12770ACC8414ED29C82E75E56D18B1E"/>
              </w:placeholder>
              <w:temporary/>
              <w:showingPlcHdr/>
              <w15:appearance w15:val="hidden"/>
            </w:sdtPr>
            <w:sdtEndPr/>
            <w:sdtContent>
              <w:p w14:paraId="3A3908AC" w14:textId="77777777" w:rsidR="004D3011" w:rsidRDefault="004D3011" w:rsidP="004D3011">
                <w:r w:rsidRPr="004D3011">
                  <w:t>PHONE:</w:t>
                </w:r>
              </w:p>
            </w:sdtContent>
          </w:sdt>
          <w:p w14:paraId="390E8627" w14:textId="68B4CE52" w:rsidR="004D3011" w:rsidRDefault="00163068" w:rsidP="004D3011">
            <w:r>
              <w:t>267</w:t>
            </w:r>
            <w:r w:rsidR="00C306A1">
              <w:t>-319</w:t>
            </w:r>
            <w:r w:rsidR="005E1A4E">
              <w:t>-</w:t>
            </w:r>
            <w:r w:rsidR="00C306A1">
              <w:t>9907</w:t>
            </w:r>
          </w:p>
          <w:p w14:paraId="7D3D4D92" w14:textId="77777777" w:rsidR="004D3011" w:rsidRPr="004D3011" w:rsidRDefault="004D3011" w:rsidP="004D3011"/>
          <w:sdt>
            <w:sdtPr>
              <w:id w:val="-240260293"/>
              <w:placeholder>
                <w:docPart w:val="A888908098FB4389AAAF618BB75EC481"/>
              </w:placeholder>
              <w:temporary/>
              <w:showingPlcHdr/>
              <w15:appearance w15:val="hidden"/>
            </w:sdtPr>
            <w:sdtEndPr/>
            <w:sdtContent>
              <w:p w14:paraId="63C1898E" w14:textId="77777777" w:rsidR="004D3011" w:rsidRDefault="004D3011" w:rsidP="004D3011">
                <w:r w:rsidRPr="004D3011">
                  <w:t>EMAIL:</w:t>
                </w:r>
              </w:p>
            </w:sdtContent>
          </w:sdt>
          <w:p w14:paraId="12C703E0" w14:textId="3C8DDA6E" w:rsidR="00036450" w:rsidRPr="00E4381A" w:rsidRDefault="00D74B81" w:rsidP="004D3011">
            <w:pPr>
              <w:rPr>
                <w:rStyle w:val="Hyperlink"/>
              </w:rPr>
            </w:pPr>
            <w:r w:rsidRPr="00C625CF">
              <w:t>dheeru.singh228@gmail.com</w:t>
            </w:r>
          </w:p>
          <w:sdt>
            <w:sdtPr>
              <w:id w:val="-1444214663"/>
              <w:placeholder>
                <w:docPart w:val="A7417CCBE81942D89AF377FA470954BD"/>
              </w:placeholder>
              <w:temporary/>
              <w:showingPlcHdr/>
              <w15:appearance w15:val="hidden"/>
            </w:sdtPr>
            <w:sdtEndPr/>
            <w:sdtContent>
              <w:p w14:paraId="77EC6271" w14:textId="77777777" w:rsidR="004D3011" w:rsidRPr="00CB0055" w:rsidRDefault="00CB0055" w:rsidP="00CB0055">
                <w:pPr>
                  <w:pStyle w:val="Heading3"/>
                </w:pPr>
                <w:r w:rsidRPr="00C625CF">
                  <w:t>Hobbies</w:t>
                </w:r>
              </w:p>
            </w:sdtContent>
          </w:sdt>
          <w:p w14:paraId="4289807D" w14:textId="5E6C4FCF" w:rsidR="004D3011" w:rsidRDefault="00B44D25" w:rsidP="004D3011">
            <w:r>
              <w:t>I</w:t>
            </w:r>
            <w:r w:rsidR="000918D2">
              <w:t>nternet Surfing</w:t>
            </w:r>
          </w:p>
          <w:p w14:paraId="30130391" w14:textId="176A6EC3" w:rsidR="004D3011" w:rsidRDefault="007E1242" w:rsidP="004D3011">
            <w:r>
              <w:t>Listening to music</w:t>
            </w:r>
          </w:p>
          <w:p w14:paraId="1D56DDEE" w14:textId="66309EF2" w:rsidR="004D3011" w:rsidRPr="004D3011" w:rsidRDefault="004D3011" w:rsidP="004D3011"/>
        </w:tc>
        <w:tc>
          <w:tcPr>
            <w:tcW w:w="720" w:type="dxa"/>
          </w:tcPr>
          <w:p w14:paraId="288CB600" w14:textId="77777777" w:rsidR="001B2ABD" w:rsidRDefault="001B2ABD" w:rsidP="000C45FF">
            <w:pPr>
              <w:tabs>
                <w:tab w:val="left" w:pos="990"/>
              </w:tabs>
            </w:pPr>
          </w:p>
        </w:tc>
        <w:tc>
          <w:tcPr>
            <w:tcW w:w="6470" w:type="dxa"/>
          </w:tcPr>
          <w:sdt>
            <w:sdtPr>
              <w:id w:val="1049110328"/>
              <w:placeholder>
                <w:docPart w:val="E031EDD888994D7ABB945263DF4E1D04"/>
              </w:placeholder>
              <w:temporary/>
              <w:showingPlcHdr/>
              <w15:appearance w15:val="hidden"/>
            </w:sdtPr>
            <w:sdtEndPr/>
            <w:sdtContent>
              <w:p w14:paraId="392EDCDE" w14:textId="77777777" w:rsidR="001B2ABD" w:rsidRDefault="00E25A26" w:rsidP="00036450">
                <w:pPr>
                  <w:pStyle w:val="Heading2"/>
                </w:pPr>
                <w:r w:rsidRPr="00036450">
                  <w:t>EDUCATION</w:t>
                </w:r>
              </w:p>
            </w:sdtContent>
          </w:sdt>
          <w:p w14:paraId="55DBF355" w14:textId="684FFE92" w:rsidR="00036450" w:rsidRPr="00036450" w:rsidRDefault="00607251" w:rsidP="00B359E4">
            <w:pPr>
              <w:pStyle w:val="Heading4"/>
            </w:pPr>
            <w:r>
              <w:t>[Bach</w:t>
            </w:r>
            <w:r w:rsidR="00234B96">
              <w:t>e</w:t>
            </w:r>
            <w:r>
              <w:t>l</w:t>
            </w:r>
            <w:r w:rsidR="00234B96">
              <w:t xml:space="preserve">or of </w:t>
            </w:r>
            <w:r w:rsidR="00925CEE">
              <w:t>Technology</w:t>
            </w:r>
            <w:r w:rsidR="00C13902">
              <w:t xml:space="preserve"> </w:t>
            </w:r>
            <w:r w:rsidR="00800459">
              <w:t>(B.</w:t>
            </w:r>
            <w:r w:rsidR="00C13902">
              <w:t xml:space="preserve"> </w:t>
            </w:r>
            <w:r w:rsidR="00800459">
              <w:t>Tech)</w:t>
            </w:r>
            <w:r w:rsidR="00800459" w:rsidRPr="008D434A">
              <w:rPr>
                <w:b w:val="0"/>
              </w:rPr>
              <w:t xml:space="preserve"> </w:t>
            </w:r>
            <w:r w:rsidR="008D434A" w:rsidRPr="008D434A">
              <w:rPr>
                <w:b w:val="0"/>
              </w:rPr>
              <w:t>in</w:t>
            </w:r>
            <w:r w:rsidR="00800459">
              <w:t xml:space="preserve"> Computer Science </w:t>
            </w:r>
            <w:r w:rsidR="005B1991">
              <w:t>&amp; Engineering</w:t>
            </w:r>
            <w:r>
              <w:t>]</w:t>
            </w:r>
          </w:p>
          <w:p w14:paraId="7212F70A" w14:textId="40677D87" w:rsidR="00036450" w:rsidRPr="00B359E4" w:rsidRDefault="00A458AA" w:rsidP="00B359E4">
            <w:pPr>
              <w:pStyle w:val="Date"/>
            </w:pPr>
            <w:r>
              <w:t>[2011]</w:t>
            </w:r>
            <w:r w:rsidR="00036450" w:rsidRPr="00B359E4">
              <w:t xml:space="preserve"> </w:t>
            </w:r>
            <w:r>
              <w:t>–</w:t>
            </w:r>
            <w:r w:rsidR="00036450" w:rsidRPr="00B359E4">
              <w:t xml:space="preserve"> </w:t>
            </w:r>
            <w:r>
              <w:t>[2015]</w:t>
            </w:r>
          </w:p>
          <w:p w14:paraId="5C9C41CD" w14:textId="127D1FB7" w:rsidR="004D3011" w:rsidRDefault="00036450" w:rsidP="0052512F">
            <w:pPr>
              <w:jc w:val="both"/>
            </w:pPr>
            <w:r w:rsidRPr="00036450">
              <w:t>[</w:t>
            </w:r>
            <w:r w:rsidR="003D4568" w:rsidRPr="00652BBA">
              <w:t xml:space="preserve">B.N. College </w:t>
            </w:r>
            <w:r w:rsidR="009C47FE" w:rsidRPr="00652BBA">
              <w:t>of</w:t>
            </w:r>
            <w:r w:rsidR="003D4568" w:rsidRPr="00652BBA">
              <w:t xml:space="preserve"> Engineering </w:t>
            </w:r>
            <w:r w:rsidR="00B3572D">
              <w:t>an</w:t>
            </w:r>
            <w:r w:rsidR="003D4568" w:rsidRPr="00652BBA">
              <w:t>d Technology, Lucknow</w:t>
            </w:r>
            <w:r w:rsidR="003D4568">
              <w:t xml:space="preserve"> India</w:t>
            </w:r>
            <w:r w:rsidR="003D4568" w:rsidRPr="00652BBA">
              <w:t xml:space="preserve"> affiliated to</w:t>
            </w:r>
            <w:r w:rsidR="0052512F">
              <w:t xml:space="preserve"> </w:t>
            </w:r>
            <w:r w:rsidR="003D4568" w:rsidRPr="00652BBA">
              <w:t>Uttar Pradesh</w:t>
            </w:r>
            <w:r w:rsidR="003D4568" w:rsidRPr="00652BBA">
              <w:rPr>
                <w:u w:val="single"/>
              </w:rPr>
              <w:t xml:space="preserve"> </w:t>
            </w:r>
            <w:r w:rsidR="003D4568" w:rsidRPr="00652BBA">
              <w:t>Technical University, Lucknow</w:t>
            </w:r>
            <w:r w:rsidR="004F013B">
              <w:t xml:space="preserve"> in India</w:t>
            </w:r>
            <w:r w:rsidRPr="00036450">
              <w:t>]</w:t>
            </w:r>
          </w:p>
          <w:p w14:paraId="71954962" w14:textId="77777777" w:rsidR="00036450" w:rsidRDefault="00036450" w:rsidP="00036450"/>
          <w:p w14:paraId="072D34BC" w14:textId="6EB8A74B" w:rsidR="00036450" w:rsidRPr="00B359E4" w:rsidRDefault="00ED0444" w:rsidP="00B359E4">
            <w:pPr>
              <w:pStyle w:val="Heading4"/>
            </w:pPr>
            <w:r>
              <w:t>[</w:t>
            </w:r>
            <w:r w:rsidRPr="00652BBA">
              <w:t>Senior Secondary</w:t>
            </w:r>
            <w:r>
              <w:t>]</w:t>
            </w:r>
          </w:p>
          <w:p w14:paraId="6C4CB4C9" w14:textId="48F4B8E6" w:rsidR="00036450" w:rsidRPr="00B359E4" w:rsidRDefault="00D813AF" w:rsidP="00B359E4">
            <w:pPr>
              <w:pStyle w:val="Date"/>
            </w:pPr>
            <w:r>
              <w:t>[2009]</w:t>
            </w:r>
            <w:r w:rsidR="00036450" w:rsidRPr="00B359E4">
              <w:t xml:space="preserve"> </w:t>
            </w:r>
            <w:r>
              <w:t>–</w:t>
            </w:r>
            <w:r w:rsidR="00036450" w:rsidRPr="00B359E4">
              <w:t xml:space="preserve"> </w:t>
            </w:r>
            <w:r>
              <w:t>[2011]</w:t>
            </w:r>
          </w:p>
          <w:p w14:paraId="55C06E77" w14:textId="3CF5C6B0" w:rsidR="00036450" w:rsidRDefault="006D741F" w:rsidP="00036450">
            <w:r>
              <w:t>[</w:t>
            </w:r>
            <w:proofErr w:type="spellStart"/>
            <w:r w:rsidR="00D21250">
              <w:t>Indra</w:t>
            </w:r>
            <w:proofErr w:type="spellEnd"/>
            <w:r w:rsidR="00D21250">
              <w:t xml:space="preserve"> </w:t>
            </w:r>
            <w:r w:rsidR="00F32B7C">
              <w:t xml:space="preserve">Gandhi Inter college </w:t>
            </w:r>
            <w:r w:rsidR="00261016">
              <w:t xml:space="preserve">affiliated to </w:t>
            </w:r>
            <w:r w:rsidR="00980C97">
              <w:t xml:space="preserve">U.P. board </w:t>
            </w:r>
            <w:proofErr w:type="spellStart"/>
            <w:r w:rsidR="00980C97">
              <w:t>Azamgarh</w:t>
            </w:r>
            <w:proofErr w:type="spellEnd"/>
            <w:r w:rsidR="00980C97">
              <w:t xml:space="preserve"> </w:t>
            </w:r>
            <w:r w:rsidR="004F013B">
              <w:t xml:space="preserve">in </w:t>
            </w:r>
            <w:r w:rsidR="00CB0C9D">
              <w:t>India</w:t>
            </w:r>
            <w:r>
              <w:t>]</w:t>
            </w:r>
          </w:p>
          <w:p w14:paraId="3BD43364" w14:textId="77777777" w:rsidR="00AC515A" w:rsidRDefault="00AC515A" w:rsidP="00036450"/>
          <w:p w14:paraId="46D812F5" w14:textId="255713FF" w:rsidR="000A2538" w:rsidRPr="00B359E4" w:rsidRDefault="000A2538" w:rsidP="000A2538">
            <w:pPr>
              <w:pStyle w:val="Heading4"/>
            </w:pPr>
            <w:r>
              <w:t>[</w:t>
            </w:r>
            <w:r w:rsidR="00256E12" w:rsidRPr="00652BBA">
              <w:t>High School</w:t>
            </w:r>
            <w:r>
              <w:t>]</w:t>
            </w:r>
          </w:p>
          <w:p w14:paraId="78A287C0" w14:textId="77777777" w:rsidR="00536376" w:rsidRDefault="000A2538" w:rsidP="00536376">
            <w:pPr>
              <w:pStyle w:val="Date"/>
            </w:pPr>
            <w:r>
              <w:t>[2009]</w:t>
            </w:r>
            <w:r w:rsidRPr="00B359E4">
              <w:t xml:space="preserve"> </w:t>
            </w:r>
          </w:p>
          <w:p w14:paraId="6B421958" w14:textId="22E985A2" w:rsidR="000A2538" w:rsidRDefault="000A2538" w:rsidP="00536376">
            <w:pPr>
              <w:pStyle w:val="Date"/>
            </w:pPr>
            <w:r>
              <w:t>[</w:t>
            </w:r>
            <w:r w:rsidR="00182286" w:rsidRPr="00652BBA">
              <w:t xml:space="preserve">Ma </w:t>
            </w:r>
            <w:proofErr w:type="spellStart"/>
            <w:r w:rsidR="00182286" w:rsidRPr="00652BBA">
              <w:t>Durga</w:t>
            </w:r>
            <w:proofErr w:type="spellEnd"/>
            <w:r w:rsidR="00182286" w:rsidRPr="00652BBA">
              <w:t xml:space="preserve"> Inter College</w:t>
            </w:r>
            <w:r>
              <w:t xml:space="preserve"> affiliated to U.P. board </w:t>
            </w:r>
            <w:proofErr w:type="spellStart"/>
            <w:r>
              <w:t>Azamgarh</w:t>
            </w:r>
            <w:proofErr w:type="spellEnd"/>
            <w:r>
              <w:t xml:space="preserve"> in India]</w:t>
            </w:r>
          </w:p>
          <w:p w14:paraId="172A24F2" w14:textId="77777777" w:rsidR="000A2538" w:rsidRDefault="000A2538" w:rsidP="00036450"/>
          <w:sdt>
            <w:sdtPr>
              <w:id w:val="1001553383"/>
              <w:placeholder>
                <w:docPart w:val="3CC5413A0F34488C9C38D404A95D41DB"/>
              </w:placeholder>
              <w:temporary/>
              <w:showingPlcHdr/>
              <w15:appearance w15:val="hidden"/>
            </w:sdtPr>
            <w:sdtEndPr/>
            <w:sdtContent>
              <w:p w14:paraId="525AB75A" w14:textId="77777777" w:rsidR="00036450" w:rsidRDefault="00036450" w:rsidP="00036450">
                <w:pPr>
                  <w:pStyle w:val="Heading2"/>
                </w:pPr>
                <w:r w:rsidRPr="00036450">
                  <w:t>WORK EXPERIENCE</w:t>
                </w:r>
              </w:p>
            </w:sdtContent>
          </w:sdt>
          <w:p w14:paraId="7D38D5A7" w14:textId="74348FDF" w:rsidR="00036450" w:rsidRDefault="00D90199" w:rsidP="00B359E4">
            <w:pPr>
              <w:pStyle w:val="Heading4"/>
              <w:rPr>
                <w:bCs/>
              </w:rPr>
            </w:pPr>
            <w:r w:rsidRPr="00AA4A26">
              <w:t>[</w:t>
            </w:r>
            <w:proofErr w:type="spellStart"/>
            <w:r w:rsidRPr="00AA4A26">
              <w:t>Jamtech</w:t>
            </w:r>
            <w:proofErr w:type="spellEnd"/>
            <w:r w:rsidRPr="00AA4A26">
              <w:t xml:space="preserve"> Technologies Private Limited – </w:t>
            </w:r>
            <w:r w:rsidR="001B539A" w:rsidRPr="00AA4A26">
              <w:t>Lucknow</w:t>
            </w:r>
            <w:r w:rsidR="001B539A">
              <w:t xml:space="preserve">] </w:t>
            </w:r>
            <w:r w:rsidR="001B539A" w:rsidRPr="00036450">
              <w:t>[</w:t>
            </w:r>
            <w:r w:rsidR="00AA4A26">
              <w:t>Web Designer]</w:t>
            </w:r>
          </w:p>
          <w:p w14:paraId="08695F55" w14:textId="4BF644FC" w:rsidR="00036450" w:rsidRPr="00036450" w:rsidRDefault="00DB3297" w:rsidP="00B359E4">
            <w:pPr>
              <w:pStyle w:val="Date"/>
            </w:pPr>
            <w:r>
              <w:t>[</w:t>
            </w:r>
            <w:r w:rsidRPr="00991A23">
              <w:rPr>
                <w:b/>
              </w:rPr>
              <w:t>October 201</w:t>
            </w:r>
            <w:r w:rsidR="007537FA" w:rsidRPr="00991A23">
              <w:rPr>
                <w:b/>
              </w:rPr>
              <w:t>7</w:t>
            </w:r>
            <w:r w:rsidRPr="00991A23">
              <w:rPr>
                <w:b/>
              </w:rPr>
              <w:t>]</w:t>
            </w:r>
            <w:r w:rsidR="003960A3" w:rsidRPr="00991A23">
              <w:rPr>
                <w:b/>
              </w:rPr>
              <w:t xml:space="preserve"> </w:t>
            </w:r>
            <w:r w:rsidR="00036450" w:rsidRPr="00991A23">
              <w:rPr>
                <w:b/>
              </w:rPr>
              <w:t>–</w:t>
            </w:r>
            <w:r w:rsidR="003960A3" w:rsidRPr="00991A23">
              <w:rPr>
                <w:b/>
              </w:rPr>
              <w:t xml:space="preserve"> </w:t>
            </w:r>
            <w:r w:rsidR="007537FA" w:rsidRPr="00991A23">
              <w:rPr>
                <w:b/>
              </w:rPr>
              <w:t>[May</w:t>
            </w:r>
            <w:r w:rsidR="00D75DF0" w:rsidRPr="00991A23">
              <w:rPr>
                <w:b/>
              </w:rPr>
              <w:t>201</w:t>
            </w:r>
            <w:r w:rsidR="003960A3" w:rsidRPr="00991A23">
              <w:rPr>
                <w:b/>
              </w:rPr>
              <w:t>8</w:t>
            </w:r>
            <w:r w:rsidR="007537FA">
              <w:t>]</w:t>
            </w:r>
          </w:p>
          <w:p w14:paraId="4D7AF680" w14:textId="5F6C6460" w:rsidR="00036450" w:rsidRPr="006A1345" w:rsidRDefault="00CF6ECF" w:rsidP="00036450">
            <w:r w:rsidRPr="006A1345">
              <w:t>[</w:t>
            </w:r>
            <w:r w:rsidR="00D36711" w:rsidRPr="006A1345">
              <w:rPr>
                <w:rFonts w:cs="Helvetica"/>
                <w:color w:val="1F2836"/>
                <w:szCs w:val="18"/>
                <w:shd w:val="clear" w:color="auto" w:fill="FFFFFF"/>
              </w:rPr>
              <w:t xml:space="preserve">I Worked at </w:t>
            </w:r>
            <w:proofErr w:type="spellStart"/>
            <w:r w:rsidR="00203D78">
              <w:rPr>
                <w:rFonts w:cs="Helvetica"/>
                <w:color w:val="1F2836"/>
                <w:szCs w:val="18"/>
                <w:shd w:val="clear" w:color="auto" w:fill="FFFFFF"/>
              </w:rPr>
              <w:t>J</w:t>
            </w:r>
            <w:r w:rsidR="007E02D0">
              <w:rPr>
                <w:rFonts w:cs="Helvetica"/>
                <w:color w:val="1F2836"/>
                <w:szCs w:val="18"/>
                <w:shd w:val="clear" w:color="auto" w:fill="FFFFFF"/>
              </w:rPr>
              <w:t>amtech</w:t>
            </w:r>
            <w:proofErr w:type="spellEnd"/>
            <w:r w:rsidR="007E02D0">
              <w:rPr>
                <w:rFonts w:cs="Helvetica"/>
                <w:color w:val="1F2836"/>
                <w:szCs w:val="18"/>
                <w:shd w:val="clear" w:color="auto" w:fill="FFFFFF"/>
              </w:rPr>
              <w:t xml:space="preserve"> </w:t>
            </w:r>
            <w:r w:rsidR="00203D78">
              <w:rPr>
                <w:rFonts w:cs="Helvetica"/>
                <w:color w:val="1F2836"/>
                <w:szCs w:val="18"/>
                <w:shd w:val="clear" w:color="auto" w:fill="FFFFFF"/>
              </w:rPr>
              <w:t>T</w:t>
            </w:r>
            <w:r w:rsidR="007E02D0">
              <w:rPr>
                <w:rFonts w:cs="Helvetica"/>
                <w:color w:val="1F2836"/>
                <w:szCs w:val="18"/>
                <w:shd w:val="clear" w:color="auto" w:fill="FFFFFF"/>
              </w:rPr>
              <w:t>echnologies</w:t>
            </w:r>
            <w:r w:rsidR="00D36711" w:rsidRPr="006A1345">
              <w:rPr>
                <w:rFonts w:cs="Helvetica"/>
                <w:color w:val="1F2836"/>
                <w:szCs w:val="18"/>
                <w:shd w:val="clear" w:color="auto" w:fill="FFFFFF"/>
              </w:rPr>
              <w:t xml:space="preserve"> as a Web De</w:t>
            </w:r>
            <w:r w:rsidR="007E02D0">
              <w:rPr>
                <w:rFonts w:cs="Helvetica"/>
                <w:color w:val="1F2836"/>
                <w:szCs w:val="18"/>
                <w:shd w:val="clear" w:color="auto" w:fill="FFFFFF"/>
              </w:rPr>
              <w:t>signer</w:t>
            </w:r>
            <w:r w:rsidR="00D36711" w:rsidRPr="006A1345">
              <w:rPr>
                <w:rFonts w:cs="Helvetica"/>
                <w:color w:val="1F2836"/>
                <w:szCs w:val="18"/>
                <w:shd w:val="clear" w:color="auto" w:fill="FFFFFF"/>
              </w:rPr>
              <w:t xml:space="preserve"> for </w:t>
            </w:r>
            <w:r w:rsidR="006B3F4E">
              <w:rPr>
                <w:rFonts w:cs="Helvetica"/>
                <w:color w:val="1F2836"/>
                <w:szCs w:val="18"/>
                <w:shd w:val="clear" w:color="auto" w:fill="FFFFFF"/>
              </w:rPr>
              <w:t xml:space="preserve">8 </w:t>
            </w:r>
            <w:r w:rsidR="008760E9">
              <w:rPr>
                <w:rFonts w:cs="Helvetica"/>
                <w:color w:val="1F2836"/>
                <w:szCs w:val="18"/>
                <w:shd w:val="clear" w:color="auto" w:fill="FFFFFF"/>
              </w:rPr>
              <w:t>months</w:t>
            </w:r>
            <w:r w:rsidR="00D36711" w:rsidRPr="006A1345">
              <w:rPr>
                <w:rFonts w:cs="Helvetica"/>
                <w:color w:val="1F2836"/>
                <w:szCs w:val="18"/>
                <w:shd w:val="clear" w:color="auto" w:fill="FFFFFF"/>
              </w:rPr>
              <w:t xml:space="preserve">. and I learn here a lot. I Was working in HTML, CSS3, </w:t>
            </w:r>
            <w:r w:rsidR="00491B30">
              <w:rPr>
                <w:rFonts w:cs="Helvetica"/>
                <w:color w:val="1F2836"/>
                <w:szCs w:val="18"/>
                <w:shd w:val="clear" w:color="auto" w:fill="FFFFFF"/>
              </w:rPr>
              <w:t>bootstrap</w:t>
            </w:r>
            <w:r w:rsidR="00D36711" w:rsidRPr="006A1345">
              <w:rPr>
                <w:rFonts w:cs="Helvetica"/>
                <w:color w:val="1F2836"/>
                <w:szCs w:val="18"/>
                <w:shd w:val="clear" w:color="auto" w:fill="FFFFFF"/>
              </w:rPr>
              <w:t xml:space="preserve">, </w:t>
            </w:r>
            <w:proofErr w:type="spellStart"/>
            <w:r w:rsidR="00491B30">
              <w:rPr>
                <w:rFonts w:cs="Helvetica"/>
                <w:color w:val="1F2836"/>
                <w:szCs w:val="18"/>
                <w:shd w:val="clear" w:color="auto" w:fill="FFFFFF"/>
              </w:rPr>
              <w:t>photoshop</w:t>
            </w:r>
            <w:proofErr w:type="spellEnd"/>
            <w:r w:rsidR="00D36711" w:rsidRPr="006A1345">
              <w:rPr>
                <w:rFonts w:cs="Helvetica"/>
                <w:color w:val="1F2836"/>
                <w:szCs w:val="18"/>
                <w:shd w:val="clear" w:color="auto" w:fill="FFFFFF"/>
              </w:rPr>
              <w:t xml:space="preserve">, </w:t>
            </w:r>
            <w:r w:rsidR="00566D57">
              <w:rPr>
                <w:rFonts w:cs="Helvetica"/>
                <w:color w:val="1F2836"/>
                <w:szCs w:val="18"/>
                <w:shd w:val="clear" w:color="auto" w:fill="FFFFFF"/>
              </w:rPr>
              <w:t>JavaScript and</w:t>
            </w:r>
            <w:r w:rsidR="00A350AD">
              <w:rPr>
                <w:rFonts w:cs="Helvetica"/>
                <w:color w:val="1F2836"/>
                <w:szCs w:val="18"/>
                <w:shd w:val="clear" w:color="auto" w:fill="FFFFFF"/>
              </w:rPr>
              <w:t xml:space="preserve"> </w:t>
            </w:r>
            <w:r w:rsidR="00BB3728">
              <w:rPr>
                <w:rFonts w:cs="Helvetica"/>
                <w:color w:val="1F2836"/>
                <w:szCs w:val="18"/>
                <w:shd w:val="clear" w:color="auto" w:fill="FFFFFF"/>
              </w:rPr>
              <w:t>WordPress</w:t>
            </w:r>
            <w:r w:rsidR="00D36711" w:rsidRPr="006A1345">
              <w:rPr>
                <w:rFonts w:cs="Helvetica"/>
                <w:color w:val="1F2836"/>
                <w:szCs w:val="18"/>
                <w:shd w:val="clear" w:color="auto" w:fill="FFFFFF"/>
              </w:rPr>
              <w:t xml:space="preserve"> platforms in this organization.</w:t>
            </w:r>
            <w:r w:rsidR="007E02D0">
              <w:rPr>
                <w:rFonts w:cs="Helvetica"/>
                <w:color w:val="1F2836"/>
                <w:szCs w:val="18"/>
                <w:shd w:val="clear" w:color="auto" w:fill="FFFFFF"/>
              </w:rPr>
              <w:t>]</w:t>
            </w:r>
          </w:p>
          <w:p w14:paraId="014F764E" w14:textId="77777777" w:rsidR="004D3011" w:rsidRDefault="004D3011" w:rsidP="00036450"/>
          <w:p w14:paraId="607A2DBB" w14:textId="62BBA1C3" w:rsidR="004D3011" w:rsidRPr="004D3011" w:rsidRDefault="00361A7C" w:rsidP="00B359E4">
            <w:pPr>
              <w:pStyle w:val="Heading4"/>
              <w:rPr>
                <w:bCs/>
              </w:rPr>
            </w:pPr>
            <w:r>
              <w:t>[</w:t>
            </w:r>
            <w:r w:rsidRPr="00361A7C">
              <w:rPr>
                <w:rFonts w:eastAsia="Times New Roman"/>
                <w:bCs/>
                <w:lang w:eastAsia="en-US"/>
              </w:rPr>
              <w:t xml:space="preserve">Advent </w:t>
            </w:r>
            <w:proofErr w:type="spellStart"/>
            <w:r w:rsidRPr="00361A7C">
              <w:rPr>
                <w:rFonts w:eastAsia="Times New Roman"/>
                <w:bCs/>
                <w:lang w:eastAsia="en-US"/>
              </w:rPr>
              <w:t>Softech</w:t>
            </w:r>
            <w:proofErr w:type="spellEnd"/>
            <w:r w:rsidRPr="00361A7C">
              <w:rPr>
                <w:rFonts w:eastAsia="Times New Roman"/>
                <w:bCs/>
                <w:lang w:eastAsia="en-US"/>
              </w:rPr>
              <w:t xml:space="preserve"> India</w:t>
            </w:r>
            <w:r w:rsidRPr="00361A7C">
              <w:t xml:space="preserve"> Private Limited – Lucknow India</w:t>
            </w:r>
            <w:r>
              <w:t>]</w:t>
            </w:r>
            <w:r w:rsidRPr="004D3011">
              <w:t xml:space="preserve"> [</w:t>
            </w:r>
            <w:r w:rsidR="004724BD">
              <w:t>Web Designer</w:t>
            </w:r>
            <w:r w:rsidR="00935D2E">
              <w:t>]</w:t>
            </w:r>
          </w:p>
          <w:p w14:paraId="4A393CE5" w14:textId="041D1AAC" w:rsidR="004D3011" w:rsidRPr="004D3011" w:rsidRDefault="00FA1B18" w:rsidP="00B359E4">
            <w:pPr>
              <w:pStyle w:val="Date"/>
            </w:pPr>
            <w:r>
              <w:t>[</w:t>
            </w:r>
            <w:r w:rsidRPr="00991A23">
              <w:rPr>
                <w:b/>
              </w:rPr>
              <w:t>October 201</w:t>
            </w:r>
            <w:r w:rsidR="002E6A5D" w:rsidRPr="00991A23">
              <w:rPr>
                <w:b/>
              </w:rPr>
              <w:t>6</w:t>
            </w:r>
            <w:r w:rsidRPr="00991A23">
              <w:rPr>
                <w:b/>
              </w:rPr>
              <w:t>]</w:t>
            </w:r>
            <w:r w:rsidR="003960A3" w:rsidRPr="00991A23">
              <w:rPr>
                <w:b/>
              </w:rPr>
              <w:t xml:space="preserve"> – [</w:t>
            </w:r>
            <w:r w:rsidR="002E6A5D" w:rsidRPr="00991A23">
              <w:rPr>
                <w:b/>
              </w:rPr>
              <w:t>October 2017</w:t>
            </w:r>
            <w:r w:rsidR="002E6A5D">
              <w:t>]</w:t>
            </w:r>
          </w:p>
          <w:p w14:paraId="1D606788" w14:textId="65EB2226" w:rsidR="00A350AD" w:rsidRPr="006A1345" w:rsidRDefault="00A350AD" w:rsidP="00A350AD">
            <w:r w:rsidRPr="006A1345">
              <w:t>[</w:t>
            </w:r>
            <w:r w:rsidRPr="006A1345">
              <w:rPr>
                <w:rFonts w:cs="Helvetica"/>
                <w:color w:val="1F2836"/>
                <w:szCs w:val="18"/>
                <w:shd w:val="clear" w:color="auto" w:fill="FFFFFF"/>
              </w:rPr>
              <w:t xml:space="preserve">I Worked at </w:t>
            </w:r>
            <w:r w:rsidR="00203D78">
              <w:rPr>
                <w:rFonts w:cs="Helvetica"/>
                <w:color w:val="1F2836"/>
                <w:szCs w:val="18"/>
                <w:shd w:val="clear" w:color="auto" w:fill="FFFFFF"/>
              </w:rPr>
              <w:t xml:space="preserve">Advent </w:t>
            </w:r>
            <w:proofErr w:type="spellStart"/>
            <w:r w:rsidR="00203D78">
              <w:rPr>
                <w:rFonts w:cs="Helvetica"/>
                <w:color w:val="1F2836"/>
                <w:szCs w:val="18"/>
                <w:shd w:val="clear" w:color="auto" w:fill="FFFFFF"/>
              </w:rPr>
              <w:t>Softech</w:t>
            </w:r>
            <w:proofErr w:type="spellEnd"/>
            <w:r>
              <w:rPr>
                <w:rFonts w:cs="Helvetica"/>
                <w:color w:val="1F2836"/>
                <w:szCs w:val="18"/>
                <w:shd w:val="clear" w:color="auto" w:fill="FFFFFF"/>
              </w:rPr>
              <w:t xml:space="preserve"> </w:t>
            </w:r>
            <w:r w:rsidR="00203D78">
              <w:rPr>
                <w:rFonts w:cs="Helvetica"/>
                <w:color w:val="1F2836"/>
                <w:szCs w:val="18"/>
                <w:shd w:val="clear" w:color="auto" w:fill="FFFFFF"/>
              </w:rPr>
              <w:t>T</w:t>
            </w:r>
            <w:r>
              <w:rPr>
                <w:rFonts w:cs="Helvetica"/>
                <w:color w:val="1F2836"/>
                <w:szCs w:val="18"/>
                <w:shd w:val="clear" w:color="auto" w:fill="FFFFFF"/>
              </w:rPr>
              <w:t>echnologies</w:t>
            </w:r>
            <w:r w:rsidRPr="006A1345">
              <w:rPr>
                <w:rFonts w:cs="Helvetica"/>
                <w:color w:val="1F2836"/>
                <w:szCs w:val="18"/>
                <w:shd w:val="clear" w:color="auto" w:fill="FFFFFF"/>
              </w:rPr>
              <w:t xml:space="preserve"> as a Web De</w:t>
            </w:r>
            <w:r>
              <w:rPr>
                <w:rFonts w:cs="Helvetica"/>
                <w:color w:val="1F2836"/>
                <w:szCs w:val="18"/>
                <w:shd w:val="clear" w:color="auto" w:fill="FFFFFF"/>
              </w:rPr>
              <w:t>signer</w:t>
            </w:r>
            <w:r w:rsidRPr="006A1345">
              <w:rPr>
                <w:rFonts w:cs="Helvetica"/>
                <w:color w:val="1F2836"/>
                <w:szCs w:val="18"/>
                <w:shd w:val="clear" w:color="auto" w:fill="FFFFFF"/>
              </w:rPr>
              <w:t xml:space="preserve"> for </w:t>
            </w:r>
            <w:r>
              <w:rPr>
                <w:rFonts w:cs="Helvetica"/>
                <w:color w:val="1F2836"/>
                <w:szCs w:val="18"/>
                <w:shd w:val="clear" w:color="auto" w:fill="FFFFFF"/>
              </w:rPr>
              <w:t>1</w:t>
            </w:r>
            <w:r w:rsidRPr="006A1345">
              <w:rPr>
                <w:rFonts w:cs="Helvetica"/>
                <w:color w:val="1F2836"/>
                <w:szCs w:val="18"/>
                <w:shd w:val="clear" w:color="auto" w:fill="FFFFFF"/>
              </w:rPr>
              <w:t xml:space="preserve"> years. and I learn here a lot. I Was working in HTML, CSS3, </w:t>
            </w:r>
            <w:r>
              <w:rPr>
                <w:rFonts w:cs="Helvetica"/>
                <w:color w:val="1F2836"/>
                <w:szCs w:val="18"/>
                <w:shd w:val="clear" w:color="auto" w:fill="FFFFFF"/>
              </w:rPr>
              <w:t>bootstrap</w:t>
            </w:r>
            <w:r w:rsidRPr="006A1345">
              <w:rPr>
                <w:rFonts w:cs="Helvetica"/>
                <w:color w:val="1F2836"/>
                <w:szCs w:val="18"/>
                <w:shd w:val="clear" w:color="auto" w:fill="FFFFFF"/>
              </w:rPr>
              <w:t xml:space="preserve">, </w:t>
            </w:r>
            <w:proofErr w:type="spellStart"/>
            <w:r>
              <w:rPr>
                <w:rFonts w:cs="Helvetica"/>
                <w:color w:val="1F2836"/>
                <w:szCs w:val="18"/>
                <w:shd w:val="clear" w:color="auto" w:fill="FFFFFF"/>
              </w:rPr>
              <w:t>photoshop</w:t>
            </w:r>
            <w:proofErr w:type="spellEnd"/>
            <w:r w:rsidRPr="006A1345">
              <w:rPr>
                <w:rFonts w:cs="Helvetica"/>
                <w:color w:val="1F2836"/>
                <w:szCs w:val="18"/>
                <w:shd w:val="clear" w:color="auto" w:fill="FFFFFF"/>
              </w:rPr>
              <w:t xml:space="preserve">, </w:t>
            </w:r>
            <w:r>
              <w:rPr>
                <w:rFonts w:cs="Helvetica"/>
                <w:color w:val="1F2836"/>
                <w:szCs w:val="18"/>
                <w:shd w:val="clear" w:color="auto" w:fill="FFFFFF"/>
              </w:rPr>
              <w:t xml:space="preserve">JavaScript and </w:t>
            </w:r>
            <w:r w:rsidR="00BB3728">
              <w:rPr>
                <w:rFonts w:cs="Helvetica"/>
                <w:color w:val="1F2836"/>
                <w:szCs w:val="18"/>
                <w:shd w:val="clear" w:color="auto" w:fill="FFFFFF"/>
              </w:rPr>
              <w:t>WordPress</w:t>
            </w:r>
            <w:r w:rsidRPr="006A1345">
              <w:rPr>
                <w:rFonts w:cs="Helvetica"/>
                <w:color w:val="1F2836"/>
                <w:szCs w:val="18"/>
                <w:shd w:val="clear" w:color="auto" w:fill="FFFFFF"/>
              </w:rPr>
              <w:t xml:space="preserve"> platforms in this organization.</w:t>
            </w:r>
            <w:r>
              <w:rPr>
                <w:rFonts w:cs="Helvetica"/>
                <w:color w:val="1F2836"/>
                <w:szCs w:val="18"/>
                <w:shd w:val="clear" w:color="auto" w:fill="FFFFFF"/>
              </w:rPr>
              <w:t>]</w:t>
            </w:r>
          </w:p>
          <w:sdt>
            <w:sdtPr>
              <w:id w:val="1669594239"/>
              <w:placeholder>
                <w:docPart w:val="7891B605E21B47AF9A536A41289F9B93"/>
              </w:placeholder>
              <w:temporary/>
              <w:showingPlcHdr/>
              <w15:appearance w15:val="hidden"/>
            </w:sdtPr>
            <w:sdtEndPr/>
            <w:sdtContent>
              <w:p w14:paraId="61EBEE20" w14:textId="77777777" w:rsidR="00036450" w:rsidRDefault="00180329" w:rsidP="00036450">
                <w:pPr>
                  <w:pStyle w:val="Heading2"/>
                </w:pPr>
                <w:r w:rsidRPr="00036450">
                  <w:rPr>
                    <w:rStyle w:val="Heading2Char"/>
                    <w:b/>
                    <w:bCs/>
                    <w:caps/>
                  </w:rPr>
                  <w:t>SKILLS</w:t>
                </w:r>
              </w:p>
            </w:sdtContent>
          </w:sdt>
          <w:p w14:paraId="331B20EF" w14:textId="77777777" w:rsidR="00036450" w:rsidRPr="004D3011" w:rsidRDefault="00112054" w:rsidP="004D3011">
            <w:pPr>
              <w:rPr>
                <w:color w:val="FFFFFF" w:themeColor="background1"/>
              </w:rPr>
            </w:pPr>
            <w:r w:rsidRPr="00B90CEF">
              <w:rPr>
                <w:noProof/>
                <w:color w:val="000000" w:themeColor="text1"/>
                <w:lang w:eastAsia="en-US"/>
              </w:rPr>
              <w:drawing>
                <wp:inline distT="0" distB="0" distL="0" distR="0" wp14:anchorId="1CAADA58" wp14:editId="57D29D05">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14:paraId="3C412A54" w14:textId="1BE2A044" w:rsidR="0043117B" w:rsidRDefault="00274B60" w:rsidP="000C45FF">
      <w:pPr>
        <w:tabs>
          <w:tab w:val="left" w:pos="990"/>
        </w:tabs>
      </w:pPr>
    </w:p>
    <w:p w14:paraId="602B0F1E" w14:textId="6EEFD780" w:rsidR="00414241" w:rsidRDefault="00414241" w:rsidP="000C45FF">
      <w:pPr>
        <w:tabs>
          <w:tab w:val="left" w:pos="990"/>
        </w:tabs>
      </w:pPr>
    </w:p>
    <w:p w14:paraId="022B2F08" w14:textId="4DB7FE2D" w:rsidR="00414241" w:rsidRDefault="00414241" w:rsidP="000C45FF">
      <w:pPr>
        <w:tabs>
          <w:tab w:val="left" w:pos="990"/>
        </w:tabs>
      </w:pPr>
    </w:p>
    <w:p w14:paraId="650D4635" w14:textId="77777777" w:rsidR="000B4782" w:rsidRDefault="000B4782" w:rsidP="001C4EE7">
      <w:pPr>
        <w:pStyle w:val="Heading3"/>
        <w:rPr>
          <w:sz w:val="48"/>
          <w:szCs w:val="48"/>
        </w:rPr>
      </w:pPr>
    </w:p>
    <w:p w14:paraId="2FA17525" w14:textId="3AA1D89B" w:rsidR="00143825" w:rsidRPr="001C4EE7" w:rsidRDefault="00143825" w:rsidP="001C4EE7">
      <w:pPr>
        <w:pStyle w:val="Heading3"/>
        <w:rPr>
          <w:sz w:val="48"/>
          <w:szCs w:val="48"/>
        </w:rPr>
      </w:pPr>
    </w:p>
    <w:p w14:paraId="23059D2C" w14:textId="296B5775" w:rsidR="00020EE1" w:rsidRDefault="00020EE1" w:rsidP="004562C6">
      <w:pPr>
        <w:tabs>
          <w:tab w:val="left" w:pos="990"/>
        </w:tabs>
      </w:pPr>
    </w:p>
    <w:p w14:paraId="1606FF5E" w14:textId="257F8727" w:rsidR="00020EE1" w:rsidRDefault="00020EE1" w:rsidP="004562C6">
      <w:pPr>
        <w:tabs>
          <w:tab w:val="left" w:pos="990"/>
        </w:tabs>
      </w:pPr>
    </w:p>
    <w:p w14:paraId="28709A04" w14:textId="02D163CC" w:rsidR="00020EE1" w:rsidRDefault="00020EE1" w:rsidP="004562C6">
      <w:pPr>
        <w:tabs>
          <w:tab w:val="left" w:pos="990"/>
        </w:tabs>
      </w:pPr>
    </w:p>
    <w:p w14:paraId="35EE4281" w14:textId="107A2DF4" w:rsidR="00020EE1" w:rsidRDefault="00020EE1" w:rsidP="004562C6">
      <w:pPr>
        <w:tabs>
          <w:tab w:val="left" w:pos="990"/>
        </w:tabs>
      </w:pPr>
    </w:p>
    <w:p w14:paraId="4DC90E89" w14:textId="353F6D45" w:rsidR="00FE38A4" w:rsidRDefault="00FE38A4" w:rsidP="004562C6">
      <w:pPr>
        <w:tabs>
          <w:tab w:val="left" w:pos="990"/>
        </w:tabs>
      </w:pPr>
    </w:p>
    <w:p w14:paraId="5D4FBF30" w14:textId="4E72F89E" w:rsidR="00FE38A4" w:rsidRDefault="00FE38A4" w:rsidP="004562C6">
      <w:pPr>
        <w:tabs>
          <w:tab w:val="left" w:pos="990"/>
        </w:tabs>
      </w:pPr>
    </w:p>
    <w:sectPr w:rsidR="00FE38A4"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DFCB4B" w14:textId="77777777" w:rsidR="00274B60" w:rsidRDefault="00274B60" w:rsidP="000C45FF">
      <w:r>
        <w:separator/>
      </w:r>
    </w:p>
  </w:endnote>
  <w:endnote w:type="continuationSeparator" w:id="0">
    <w:p w14:paraId="579B9B76" w14:textId="77777777" w:rsidR="00274B60" w:rsidRDefault="00274B60"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6EDF0C" w14:textId="77777777" w:rsidR="00274B60" w:rsidRDefault="00274B60" w:rsidP="000C45FF">
      <w:r>
        <w:separator/>
      </w:r>
    </w:p>
  </w:footnote>
  <w:footnote w:type="continuationSeparator" w:id="0">
    <w:p w14:paraId="57D4632A" w14:textId="77777777" w:rsidR="00274B60" w:rsidRDefault="00274B60" w:rsidP="000C45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81F28" w14:textId="77777777" w:rsidR="000C45FF" w:rsidRDefault="000C45FF">
    <w:pPr>
      <w:pStyle w:val="Header"/>
    </w:pPr>
    <w:r>
      <w:rPr>
        <w:noProof/>
        <w:lang w:eastAsia="en-US"/>
      </w:rPr>
      <w:drawing>
        <wp:anchor distT="0" distB="0" distL="114300" distR="114300" simplePos="0" relativeHeight="251658240" behindDoc="1" locked="0" layoutInCell="1" allowOverlap="1" wp14:anchorId="1B8BA42E" wp14:editId="57264895">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66F"/>
    <w:rsid w:val="00020EE1"/>
    <w:rsid w:val="000360AA"/>
    <w:rsid w:val="00036450"/>
    <w:rsid w:val="00052015"/>
    <w:rsid w:val="000610D4"/>
    <w:rsid w:val="00090E4A"/>
    <w:rsid w:val="000918D2"/>
    <w:rsid w:val="00094499"/>
    <w:rsid w:val="000A0742"/>
    <w:rsid w:val="000A2538"/>
    <w:rsid w:val="000A4F9E"/>
    <w:rsid w:val="000B4782"/>
    <w:rsid w:val="000B5152"/>
    <w:rsid w:val="000B7301"/>
    <w:rsid w:val="000C45FF"/>
    <w:rsid w:val="000D5A02"/>
    <w:rsid w:val="000E3FD1"/>
    <w:rsid w:val="000F1DF5"/>
    <w:rsid w:val="0010666F"/>
    <w:rsid w:val="00112054"/>
    <w:rsid w:val="001404A7"/>
    <w:rsid w:val="00143825"/>
    <w:rsid w:val="001525E1"/>
    <w:rsid w:val="00163068"/>
    <w:rsid w:val="00180329"/>
    <w:rsid w:val="00182286"/>
    <w:rsid w:val="0019001F"/>
    <w:rsid w:val="00197EEB"/>
    <w:rsid w:val="001A5DA2"/>
    <w:rsid w:val="001A74A5"/>
    <w:rsid w:val="001B2ABD"/>
    <w:rsid w:val="001B539A"/>
    <w:rsid w:val="001B6ECD"/>
    <w:rsid w:val="001C2E87"/>
    <w:rsid w:val="001C4EE7"/>
    <w:rsid w:val="001D39BC"/>
    <w:rsid w:val="001E0391"/>
    <w:rsid w:val="001E1759"/>
    <w:rsid w:val="001E37F6"/>
    <w:rsid w:val="001F1ECC"/>
    <w:rsid w:val="00201E3D"/>
    <w:rsid w:val="00202AEA"/>
    <w:rsid w:val="00203D78"/>
    <w:rsid w:val="00232B85"/>
    <w:rsid w:val="00234B96"/>
    <w:rsid w:val="002400EB"/>
    <w:rsid w:val="002442B4"/>
    <w:rsid w:val="0025288A"/>
    <w:rsid w:val="00255FE8"/>
    <w:rsid w:val="00256CF7"/>
    <w:rsid w:val="00256E12"/>
    <w:rsid w:val="00261016"/>
    <w:rsid w:val="00272AD6"/>
    <w:rsid w:val="00274B60"/>
    <w:rsid w:val="00276622"/>
    <w:rsid w:val="002771B8"/>
    <w:rsid w:val="00277AC4"/>
    <w:rsid w:val="00281FD5"/>
    <w:rsid w:val="00296DB5"/>
    <w:rsid w:val="002C017F"/>
    <w:rsid w:val="002C1D98"/>
    <w:rsid w:val="002C543E"/>
    <w:rsid w:val="002D63FB"/>
    <w:rsid w:val="002E6A5D"/>
    <w:rsid w:val="0030481B"/>
    <w:rsid w:val="003156FC"/>
    <w:rsid w:val="003254B5"/>
    <w:rsid w:val="00337D5B"/>
    <w:rsid w:val="0034096F"/>
    <w:rsid w:val="003615A9"/>
    <w:rsid w:val="00361A7C"/>
    <w:rsid w:val="00363AA2"/>
    <w:rsid w:val="00371211"/>
    <w:rsid w:val="0037121F"/>
    <w:rsid w:val="00395291"/>
    <w:rsid w:val="003960A3"/>
    <w:rsid w:val="003A6B7D"/>
    <w:rsid w:val="003A6E9E"/>
    <w:rsid w:val="003B06CA"/>
    <w:rsid w:val="003C3B1C"/>
    <w:rsid w:val="003D4568"/>
    <w:rsid w:val="003E0333"/>
    <w:rsid w:val="003F3374"/>
    <w:rsid w:val="004071FC"/>
    <w:rsid w:val="00414241"/>
    <w:rsid w:val="00434C0B"/>
    <w:rsid w:val="00445947"/>
    <w:rsid w:val="004505A4"/>
    <w:rsid w:val="004532CA"/>
    <w:rsid w:val="004562C6"/>
    <w:rsid w:val="004724BD"/>
    <w:rsid w:val="004777FC"/>
    <w:rsid w:val="004813B3"/>
    <w:rsid w:val="00487486"/>
    <w:rsid w:val="00490E7E"/>
    <w:rsid w:val="00491582"/>
    <w:rsid w:val="00491B30"/>
    <w:rsid w:val="00496591"/>
    <w:rsid w:val="004C63E4"/>
    <w:rsid w:val="004D3011"/>
    <w:rsid w:val="004F013B"/>
    <w:rsid w:val="004F4EA4"/>
    <w:rsid w:val="005010D8"/>
    <w:rsid w:val="005139EB"/>
    <w:rsid w:val="00522CC5"/>
    <w:rsid w:val="0052512F"/>
    <w:rsid w:val="005262AC"/>
    <w:rsid w:val="005326E6"/>
    <w:rsid w:val="00536376"/>
    <w:rsid w:val="005400D2"/>
    <w:rsid w:val="00550C34"/>
    <w:rsid w:val="00566D57"/>
    <w:rsid w:val="005720E9"/>
    <w:rsid w:val="005A7B4E"/>
    <w:rsid w:val="005B1991"/>
    <w:rsid w:val="005C5FA0"/>
    <w:rsid w:val="005D02B8"/>
    <w:rsid w:val="005E1A4E"/>
    <w:rsid w:val="005E39D5"/>
    <w:rsid w:val="005E7DC1"/>
    <w:rsid w:val="00600670"/>
    <w:rsid w:val="00607251"/>
    <w:rsid w:val="00611F0F"/>
    <w:rsid w:val="0062123A"/>
    <w:rsid w:val="00646E75"/>
    <w:rsid w:val="006771D0"/>
    <w:rsid w:val="006907D2"/>
    <w:rsid w:val="00694150"/>
    <w:rsid w:val="006A1345"/>
    <w:rsid w:val="006B3F4E"/>
    <w:rsid w:val="006C7BC0"/>
    <w:rsid w:val="006D741F"/>
    <w:rsid w:val="006F2C49"/>
    <w:rsid w:val="006F3AFB"/>
    <w:rsid w:val="00707C1A"/>
    <w:rsid w:val="00715FCB"/>
    <w:rsid w:val="007404F8"/>
    <w:rsid w:val="00743101"/>
    <w:rsid w:val="007537FA"/>
    <w:rsid w:val="0076331B"/>
    <w:rsid w:val="00775878"/>
    <w:rsid w:val="007775E1"/>
    <w:rsid w:val="007867A0"/>
    <w:rsid w:val="007927F5"/>
    <w:rsid w:val="007A2B9E"/>
    <w:rsid w:val="007B6A01"/>
    <w:rsid w:val="007E01E7"/>
    <w:rsid w:val="007E02D0"/>
    <w:rsid w:val="007E1242"/>
    <w:rsid w:val="00800459"/>
    <w:rsid w:val="00801428"/>
    <w:rsid w:val="00802CA0"/>
    <w:rsid w:val="008102A6"/>
    <w:rsid w:val="00843283"/>
    <w:rsid w:val="008760E9"/>
    <w:rsid w:val="00893155"/>
    <w:rsid w:val="008B4B4A"/>
    <w:rsid w:val="008B509B"/>
    <w:rsid w:val="008D2C97"/>
    <w:rsid w:val="008D434A"/>
    <w:rsid w:val="008D6FA1"/>
    <w:rsid w:val="008E300D"/>
    <w:rsid w:val="008F58DE"/>
    <w:rsid w:val="00905748"/>
    <w:rsid w:val="00925CEE"/>
    <w:rsid w:val="009260CD"/>
    <w:rsid w:val="00935D2E"/>
    <w:rsid w:val="00952C25"/>
    <w:rsid w:val="00980C97"/>
    <w:rsid w:val="00981727"/>
    <w:rsid w:val="00991A23"/>
    <w:rsid w:val="009A09C5"/>
    <w:rsid w:val="009A7CA5"/>
    <w:rsid w:val="009C47FE"/>
    <w:rsid w:val="009E27B5"/>
    <w:rsid w:val="00A030E6"/>
    <w:rsid w:val="00A04503"/>
    <w:rsid w:val="00A1467E"/>
    <w:rsid w:val="00A2118D"/>
    <w:rsid w:val="00A31AB5"/>
    <w:rsid w:val="00A350AD"/>
    <w:rsid w:val="00A4391B"/>
    <w:rsid w:val="00A458AA"/>
    <w:rsid w:val="00A541E3"/>
    <w:rsid w:val="00A93C84"/>
    <w:rsid w:val="00AA4465"/>
    <w:rsid w:val="00AA4A26"/>
    <w:rsid w:val="00AA5E89"/>
    <w:rsid w:val="00AA6B1E"/>
    <w:rsid w:val="00AC515A"/>
    <w:rsid w:val="00AD3421"/>
    <w:rsid w:val="00AD7442"/>
    <w:rsid w:val="00AD76E2"/>
    <w:rsid w:val="00AD7FDD"/>
    <w:rsid w:val="00AF3213"/>
    <w:rsid w:val="00AF53D9"/>
    <w:rsid w:val="00B179A0"/>
    <w:rsid w:val="00B20152"/>
    <w:rsid w:val="00B3572D"/>
    <w:rsid w:val="00B359E4"/>
    <w:rsid w:val="00B44D25"/>
    <w:rsid w:val="00B57D98"/>
    <w:rsid w:val="00B70850"/>
    <w:rsid w:val="00B9290A"/>
    <w:rsid w:val="00B93175"/>
    <w:rsid w:val="00BA392C"/>
    <w:rsid w:val="00BB3728"/>
    <w:rsid w:val="00BC1E6C"/>
    <w:rsid w:val="00BC7F1D"/>
    <w:rsid w:val="00BD4D7F"/>
    <w:rsid w:val="00BF2C78"/>
    <w:rsid w:val="00BF763E"/>
    <w:rsid w:val="00C022A5"/>
    <w:rsid w:val="00C066B6"/>
    <w:rsid w:val="00C06CCC"/>
    <w:rsid w:val="00C13902"/>
    <w:rsid w:val="00C16373"/>
    <w:rsid w:val="00C24871"/>
    <w:rsid w:val="00C27B1F"/>
    <w:rsid w:val="00C306A1"/>
    <w:rsid w:val="00C37BA1"/>
    <w:rsid w:val="00C401C7"/>
    <w:rsid w:val="00C4674C"/>
    <w:rsid w:val="00C506CF"/>
    <w:rsid w:val="00C50ADE"/>
    <w:rsid w:val="00C625CF"/>
    <w:rsid w:val="00C63B56"/>
    <w:rsid w:val="00C64BC0"/>
    <w:rsid w:val="00C72BED"/>
    <w:rsid w:val="00C811E6"/>
    <w:rsid w:val="00C902BE"/>
    <w:rsid w:val="00C9578B"/>
    <w:rsid w:val="00CB0055"/>
    <w:rsid w:val="00CB0C9D"/>
    <w:rsid w:val="00CB20B1"/>
    <w:rsid w:val="00CB3A0A"/>
    <w:rsid w:val="00CC463C"/>
    <w:rsid w:val="00CE3BA9"/>
    <w:rsid w:val="00CF3241"/>
    <w:rsid w:val="00CF384A"/>
    <w:rsid w:val="00CF6ECF"/>
    <w:rsid w:val="00D056AE"/>
    <w:rsid w:val="00D124B0"/>
    <w:rsid w:val="00D21250"/>
    <w:rsid w:val="00D2522B"/>
    <w:rsid w:val="00D36711"/>
    <w:rsid w:val="00D422DE"/>
    <w:rsid w:val="00D5459D"/>
    <w:rsid w:val="00D72671"/>
    <w:rsid w:val="00D74B81"/>
    <w:rsid w:val="00D75DF0"/>
    <w:rsid w:val="00D764DE"/>
    <w:rsid w:val="00D77E2A"/>
    <w:rsid w:val="00D813AF"/>
    <w:rsid w:val="00D8182E"/>
    <w:rsid w:val="00D90199"/>
    <w:rsid w:val="00D921DD"/>
    <w:rsid w:val="00D957E2"/>
    <w:rsid w:val="00DA1F4D"/>
    <w:rsid w:val="00DA6F82"/>
    <w:rsid w:val="00DB3297"/>
    <w:rsid w:val="00DD172A"/>
    <w:rsid w:val="00DD2B11"/>
    <w:rsid w:val="00E13CE2"/>
    <w:rsid w:val="00E15B20"/>
    <w:rsid w:val="00E25A26"/>
    <w:rsid w:val="00E40B2A"/>
    <w:rsid w:val="00E4381A"/>
    <w:rsid w:val="00E51E0F"/>
    <w:rsid w:val="00E55D74"/>
    <w:rsid w:val="00E7008B"/>
    <w:rsid w:val="00E756B4"/>
    <w:rsid w:val="00E75F2C"/>
    <w:rsid w:val="00ED0444"/>
    <w:rsid w:val="00F0644F"/>
    <w:rsid w:val="00F1486A"/>
    <w:rsid w:val="00F14CD1"/>
    <w:rsid w:val="00F26A9F"/>
    <w:rsid w:val="00F3022E"/>
    <w:rsid w:val="00F32B7C"/>
    <w:rsid w:val="00F46719"/>
    <w:rsid w:val="00F46BAC"/>
    <w:rsid w:val="00F53C8C"/>
    <w:rsid w:val="00F60274"/>
    <w:rsid w:val="00F77FB9"/>
    <w:rsid w:val="00F877E4"/>
    <w:rsid w:val="00FA1B18"/>
    <w:rsid w:val="00FB068F"/>
    <w:rsid w:val="00FC2A55"/>
    <w:rsid w:val="00FC2B9A"/>
    <w:rsid w:val="00FD010E"/>
    <w:rsid w:val="00FE38A4"/>
    <w:rsid w:val="00FE4B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7B732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Caption">
    <w:name w:val="caption"/>
    <w:basedOn w:val="Normal"/>
    <w:next w:val="Normal"/>
    <w:uiPriority w:val="35"/>
    <w:unhideWhenUsed/>
    <w:qFormat/>
    <w:rsid w:val="00F1486A"/>
    <w:pPr>
      <w:spacing w:after="200"/>
    </w:pPr>
    <w:rPr>
      <w:i/>
      <w:iCs/>
      <w:color w:val="775F55"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eer\AppData\Local\Packages\Microsoft.Office.Desktop_8wekyb3d8bbwe\LocalCache\Roaming\Microsoft\Templates\Blue%20grey%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6"/>
                <c:pt idx="0">
                  <c:v>Wordpress Designing</c:v>
                </c:pt>
                <c:pt idx="1">
                  <c:v>JQuery</c:v>
                </c:pt>
                <c:pt idx="2">
                  <c:v>Photoshop</c:v>
                </c:pt>
                <c:pt idx="3">
                  <c:v>Bootstrap</c:v>
                </c:pt>
                <c:pt idx="4">
                  <c:v>CSS</c:v>
                </c:pt>
                <c:pt idx="5">
                  <c:v>HTML</c:v>
                </c:pt>
              </c:strCache>
            </c:strRef>
          </c:cat>
          <c:val>
            <c:numRef>
              <c:f>Sheet1!$B$2:$B$8</c:f>
              <c:numCache>
                <c:formatCode>General</c:formatCode>
                <c:ptCount val="7"/>
                <c:pt idx="0">
                  <c:v>0.65</c:v>
                </c:pt>
                <c:pt idx="1">
                  <c:v>0.55000000000000004</c:v>
                </c:pt>
                <c:pt idx="2">
                  <c:v>0.6</c:v>
                </c:pt>
                <c:pt idx="3">
                  <c:v>0.75</c:v>
                </c:pt>
                <c:pt idx="4">
                  <c:v>0.8</c:v>
                </c:pt>
                <c:pt idx="5">
                  <c:v>0.8</c:v>
                </c:pt>
              </c:numCache>
            </c:numRef>
          </c:val>
          <c:extLst xmlns:c16r2="http://schemas.microsoft.com/office/drawing/2015/06/char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38"/>
        <c:axId val="310175096"/>
        <c:axId val="310171176"/>
      </c:barChart>
      <c:catAx>
        <c:axId val="310175096"/>
        <c:scaling>
          <c:orientation val="minMax"/>
        </c:scaling>
        <c:delete val="0"/>
        <c:axPos val="l"/>
        <c:numFmt formatCode="General" sourceLinked="1"/>
        <c:majorTickMark val="out"/>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310171176"/>
        <c:crosses val="autoZero"/>
        <c:auto val="1"/>
        <c:lblAlgn val="ctr"/>
        <c:lblOffset val="100"/>
        <c:noMultiLvlLbl val="0"/>
      </c:catAx>
      <c:valAx>
        <c:axId val="310171176"/>
        <c:scaling>
          <c:orientation val="minMax"/>
          <c:max val="1"/>
        </c:scaling>
        <c:delete val="0"/>
        <c:axPos val="b"/>
        <c:numFmt formatCode="0.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0175096"/>
        <c:crosses val="autoZero"/>
        <c:crossBetween val="between"/>
        <c:majorUnit val="0.25"/>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2C65C20B15144FC928436C2F8A5990B"/>
        <w:category>
          <w:name w:val="General"/>
          <w:gallery w:val="placeholder"/>
        </w:category>
        <w:types>
          <w:type w:val="bbPlcHdr"/>
        </w:types>
        <w:behaviors>
          <w:behavior w:val="content"/>
        </w:behaviors>
        <w:guid w:val="{94FC8207-688A-43DE-A774-1A7DD49DC7C3}"/>
      </w:docPartPr>
      <w:docPartBody>
        <w:p w:rsidR="006F225E" w:rsidRDefault="006F225E">
          <w:pPr>
            <w:pStyle w:val="B2C65C20B15144FC928436C2F8A5990B"/>
          </w:pPr>
          <w:r w:rsidRPr="00CB0055">
            <w:t>Contact</w:t>
          </w:r>
        </w:p>
      </w:docPartBody>
    </w:docPart>
    <w:docPart>
      <w:docPartPr>
        <w:name w:val="B12770ACC8414ED29C82E75E56D18B1E"/>
        <w:category>
          <w:name w:val="General"/>
          <w:gallery w:val="placeholder"/>
        </w:category>
        <w:types>
          <w:type w:val="bbPlcHdr"/>
        </w:types>
        <w:behaviors>
          <w:behavior w:val="content"/>
        </w:behaviors>
        <w:guid w:val="{109C5B30-694A-4E1B-8BD8-3339C594730A}"/>
      </w:docPartPr>
      <w:docPartBody>
        <w:p w:rsidR="006F225E" w:rsidRDefault="006F225E">
          <w:pPr>
            <w:pStyle w:val="B12770ACC8414ED29C82E75E56D18B1E"/>
          </w:pPr>
          <w:r w:rsidRPr="004D3011">
            <w:t>PHONE:</w:t>
          </w:r>
        </w:p>
      </w:docPartBody>
    </w:docPart>
    <w:docPart>
      <w:docPartPr>
        <w:name w:val="A888908098FB4389AAAF618BB75EC481"/>
        <w:category>
          <w:name w:val="General"/>
          <w:gallery w:val="placeholder"/>
        </w:category>
        <w:types>
          <w:type w:val="bbPlcHdr"/>
        </w:types>
        <w:behaviors>
          <w:behavior w:val="content"/>
        </w:behaviors>
        <w:guid w:val="{B4F3DFBA-EEAB-41DA-BA7B-CB1D33537B1A}"/>
      </w:docPartPr>
      <w:docPartBody>
        <w:p w:rsidR="006F225E" w:rsidRDefault="006F225E">
          <w:pPr>
            <w:pStyle w:val="A888908098FB4389AAAF618BB75EC481"/>
          </w:pPr>
          <w:r w:rsidRPr="004D3011">
            <w:t>EMAIL:</w:t>
          </w:r>
        </w:p>
      </w:docPartBody>
    </w:docPart>
    <w:docPart>
      <w:docPartPr>
        <w:name w:val="A7417CCBE81942D89AF377FA470954BD"/>
        <w:category>
          <w:name w:val="General"/>
          <w:gallery w:val="placeholder"/>
        </w:category>
        <w:types>
          <w:type w:val="bbPlcHdr"/>
        </w:types>
        <w:behaviors>
          <w:behavior w:val="content"/>
        </w:behaviors>
        <w:guid w:val="{E4E77F80-F8F8-48A6-8A21-5913E66210D6}"/>
      </w:docPartPr>
      <w:docPartBody>
        <w:p w:rsidR="006F225E" w:rsidRDefault="006F225E">
          <w:pPr>
            <w:pStyle w:val="A7417CCBE81942D89AF377FA470954BD"/>
          </w:pPr>
          <w:r w:rsidRPr="00CB0055">
            <w:t>Hobbies</w:t>
          </w:r>
        </w:p>
      </w:docPartBody>
    </w:docPart>
    <w:docPart>
      <w:docPartPr>
        <w:name w:val="E031EDD888994D7ABB945263DF4E1D04"/>
        <w:category>
          <w:name w:val="General"/>
          <w:gallery w:val="placeholder"/>
        </w:category>
        <w:types>
          <w:type w:val="bbPlcHdr"/>
        </w:types>
        <w:behaviors>
          <w:behavior w:val="content"/>
        </w:behaviors>
        <w:guid w:val="{956F9A74-A0DC-4B42-92B4-34AC69232461}"/>
      </w:docPartPr>
      <w:docPartBody>
        <w:p w:rsidR="006F225E" w:rsidRDefault="006F225E">
          <w:pPr>
            <w:pStyle w:val="E031EDD888994D7ABB945263DF4E1D04"/>
          </w:pPr>
          <w:r w:rsidRPr="00036450">
            <w:t>EDUCATION</w:t>
          </w:r>
        </w:p>
      </w:docPartBody>
    </w:docPart>
    <w:docPart>
      <w:docPartPr>
        <w:name w:val="3CC5413A0F34488C9C38D404A95D41DB"/>
        <w:category>
          <w:name w:val="General"/>
          <w:gallery w:val="placeholder"/>
        </w:category>
        <w:types>
          <w:type w:val="bbPlcHdr"/>
        </w:types>
        <w:behaviors>
          <w:behavior w:val="content"/>
        </w:behaviors>
        <w:guid w:val="{0C750DD3-DD2A-45F9-AA72-4D869CD03758}"/>
      </w:docPartPr>
      <w:docPartBody>
        <w:p w:rsidR="006F225E" w:rsidRDefault="006F225E">
          <w:pPr>
            <w:pStyle w:val="3CC5413A0F34488C9C38D404A95D41DB"/>
          </w:pPr>
          <w:r w:rsidRPr="00036450">
            <w:t>WORK EXPERIENCE</w:t>
          </w:r>
        </w:p>
      </w:docPartBody>
    </w:docPart>
    <w:docPart>
      <w:docPartPr>
        <w:name w:val="7891B605E21B47AF9A536A41289F9B93"/>
        <w:category>
          <w:name w:val="General"/>
          <w:gallery w:val="placeholder"/>
        </w:category>
        <w:types>
          <w:type w:val="bbPlcHdr"/>
        </w:types>
        <w:behaviors>
          <w:behavior w:val="content"/>
        </w:behaviors>
        <w:guid w:val="{6145479F-2E93-4D60-B994-D809243D803E}"/>
      </w:docPartPr>
      <w:docPartBody>
        <w:p w:rsidR="006F225E" w:rsidRDefault="006F225E">
          <w:pPr>
            <w:pStyle w:val="7891B605E21B47AF9A536A41289F9B93"/>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25E"/>
    <w:rsid w:val="000238C9"/>
    <w:rsid w:val="006F225E"/>
    <w:rsid w:val="00951077"/>
    <w:rsid w:val="00957343"/>
    <w:rsid w:val="00A731EB"/>
    <w:rsid w:val="00A74E6B"/>
    <w:rsid w:val="00C87C92"/>
    <w:rsid w:val="00D80DD4"/>
    <w:rsid w:val="00D94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2214120DAA432683504CFF012C5CD3">
    <w:name w:val="9A2214120DAA432683504CFF012C5CD3"/>
  </w:style>
  <w:style w:type="paragraph" w:customStyle="1" w:styleId="F81808DE9D794143A1EE2227C8C51331">
    <w:name w:val="F81808DE9D794143A1EE2227C8C51331"/>
  </w:style>
  <w:style w:type="paragraph" w:customStyle="1" w:styleId="F8C1435D3383490B91CBB608A6EE1496">
    <w:name w:val="F8C1435D3383490B91CBB608A6EE1496"/>
  </w:style>
  <w:style w:type="paragraph" w:customStyle="1" w:styleId="4D683680AF0E420FAA7A0B26E8340994">
    <w:name w:val="4D683680AF0E420FAA7A0B26E8340994"/>
  </w:style>
  <w:style w:type="paragraph" w:customStyle="1" w:styleId="B2C65C20B15144FC928436C2F8A5990B">
    <w:name w:val="B2C65C20B15144FC928436C2F8A5990B"/>
  </w:style>
  <w:style w:type="paragraph" w:customStyle="1" w:styleId="B12770ACC8414ED29C82E75E56D18B1E">
    <w:name w:val="B12770ACC8414ED29C82E75E56D18B1E"/>
  </w:style>
  <w:style w:type="paragraph" w:customStyle="1" w:styleId="B5799F52682F48D8B2C96ECF297724C3">
    <w:name w:val="B5799F52682F48D8B2C96ECF297724C3"/>
  </w:style>
  <w:style w:type="paragraph" w:customStyle="1" w:styleId="D3247C98CAE24DC6B4C2E9C919E8916B">
    <w:name w:val="D3247C98CAE24DC6B4C2E9C919E8916B"/>
  </w:style>
  <w:style w:type="paragraph" w:customStyle="1" w:styleId="0F3270C8A2194939AE79BBE512939677">
    <w:name w:val="0F3270C8A2194939AE79BBE512939677"/>
  </w:style>
  <w:style w:type="paragraph" w:customStyle="1" w:styleId="A888908098FB4389AAAF618BB75EC481">
    <w:name w:val="A888908098FB4389AAAF618BB75EC481"/>
  </w:style>
  <w:style w:type="character" w:styleId="Hyperlink">
    <w:name w:val="Hyperlink"/>
    <w:basedOn w:val="DefaultParagraphFont"/>
    <w:uiPriority w:val="99"/>
    <w:unhideWhenUsed/>
    <w:rPr>
      <w:color w:val="C45911" w:themeColor="accent2" w:themeShade="BF"/>
      <w:u w:val="single"/>
    </w:rPr>
  </w:style>
  <w:style w:type="paragraph" w:customStyle="1" w:styleId="F0BCFF676F804240A9DC0721BD8BE455">
    <w:name w:val="F0BCFF676F804240A9DC0721BD8BE455"/>
  </w:style>
  <w:style w:type="paragraph" w:customStyle="1" w:styleId="A7417CCBE81942D89AF377FA470954BD">
    <w:name w:val="A7417CCBE81942D89AF377FA470954BD"/>
  </w:style>
  <w:style w:type="paragraph" w:customStyle="1" w:styleId="77E302256DE6427992090BE279C07155">
    <w:name w:val="77E302256DE6427992090BE279C07155"/>
  </w:style>
  <w:style w:type="paragraph" w:customStyle="1" w:styleId="2EC7BE3F2B8540F08CB0FA33F09A7414">
    <w:name w:val="2EC7BE3F2B8540F08CB0FA33F09A7414"/>
  </w:style>
  <w:style w:type="paragraph" w:customStyle="1" w:styleId="E6E782BCEE8D4E34995228EA73594F86">
    <w:name w:val="E6E782BCEE8D4E34995228EA73594F86"/>
  </w:style>
  <w:style w:type="paragraph" w:customStyle="1" w:styleId="30A5767EE4C74BE193DF725C5C4B3961">
    <w:name w:val="30A5767EE4C74BE193DF725C5C4B3961"/>
  </w:style>
  <w:style w:type="paragraph" w:customStyle="1" w:styleId="E031EDD888994D7ABB945263DF4E1D04">
    <w:name w:val="E031EDD888994D7ABB945263DF4E1D04"/>
  </w:style>
  <w:style w:type="paragraph" w:customStyle="1" w:styleId="94AC9CC9091A497BA967B473EF622BC8">
    <w:name w:val="94AC9CC9091A497BA967B473EF622BC8"/>
  </w:style>
  <w:style w:type="paragraph" w:customStyle="1" w:styleId="AC60F6F9E60A4839946049FBB4745A69">
    <w:name w:val="AC60F6F9E60A4839946049FBB4745A69"/>
  </w:style>
  <w:style w:type="paragraph" w:customStyle="1" w:styleId="1D8AD66A09C94FCAAE669C6AF9B5BB53">
    <w:name w:val="1D8AD66A09C94FCAAE669C6AF9B5BB53"/>
  </w:style>
  <w:style w:type="paragraph" w:customStyle="1" w:styleId="0C4B5BAD58744DE0931A5405BED1AA20">
    <w:name w:val="0C4B5BAD58744DE0931A5405BED1AA20"/>
  </w:style>
  <w:style w:type="paragraph" w:customStyle="1" w:styleId="2859CEC8B1B2476C8097369DE802FFF2">
    <w:name w:val="2859CEC8B1B2476C8097369DE802FFF2"/>
  </w:style>
  <w:style w:type="paragraph" w:customStyle="1" w:styleId="8C401726F21C45998E5258DE1EA6B900">
    <w:name w:val="8C401726F21C45998E5258DE1EA6B900"/>
  </w:style>
  <w:style w:type="paragraph" w:customStyle="1" w:styleId="16B0970306CB421FA2B1A4AE427CED89">
    <w:name w:val="16B0970306CB421FA2B1A4AE427CED89"/>
  </w:style>
  <w:style w:type="paragraph" w:customStyle="1" w:styleId="3CC5413A0F34488C9C38D404A95D41DB">
    <w:name w:val="3CC5413A0F34488C9C38D404A95D41DB"/>
  </w:style>
  <w:style w:type="paragraph" w:customStyle="1" w:styleId="4ADA8945FEF2467EA7FE412259F9E482">
    <w:name w:val="4ADA8945FEF2467EA7FE412259F9E482"/>
  </w:style>
  <w:style w:type="paragraph" w:customStyle="1" w:styleId="E89888C9AE974C379A30CA1CAF14CDE0">
    <w:name w:val="E89888C9AE974C379A30CA1CAF14CDE0"/>
  </w:style>
  <w:style w:type="paragraph" w:customStyle="1" w:styleId="88D44E533FEE4FE383FFD3A21F15DB0F">
    <w:name w:val="88D44E533FEE4FE383FFD3A21F15DB0F"/>
  </w:style>
  <w:style w:type="paragraph" w:customStyle="1" w:styleId="C612C2E3360547369D98A39D9F654C49">
    <w:name w:val="C612C2E3360547369D98A39D9F654C49"/>
  </w:style>
  <w:style w:type="paragraph" w:customStyle="1" w:styleId="63BE85659E054D5FBEE815FF87433D3D">
    <w:name w:val="63BE85659E054D5FBEE815FF87433D3D"/>
  </w:style>
  <w:style w:type="paragraph" w:customStyle="1" w:styleId="12180F7E9CBD4E15A9457510F8458054">
    <w:name w:val="12180F7E9CBD4E15A9457510F8458054"/>
  </w:style>
  <w:style w:type="paragraph" w:customStyle="1" w:styleId="E4356AF333754C04A815891209C56155">
    <w:name w:val="E4356AF333754C04A815891209C56155"/>
  </w:style>
  <w:style w:type="paragraph" w:customStyle="1" w:styleId="A851371B0E5E4453A20FA175736E02E9">
    <w:name w:val="A851371B0E5E4453A20FA175736E02E9"/>
  </w:style>
  <w:style w:type="paragraph" w:customStyle="1" w:styleId="7233DFE1738E4710A951887015683C6C">
    <w:name w:val="7233DFE1738E4710A951887015683C6C"/>
  </w:style>
  <w:style w:type="paragraph" w:customStyle="1" w:styleId="B1C3F2DCC7FA4A4E8F744B0EEA5D5172">
    <w:name w:val="B1C3F2DCC7FA4A4E8F744B0EEA5D5172"/>
  </w:style>
  <w:style w:type="paragraph" w:customStyle="1" w:styleId="C9C2C903A92A44A2B8CDBF256C9D3F7E">
    <w:name w:val="C9C2C903A92A44A2B8CDBF256C9D3F7E"/>
  </w:style>
  <w:style w:type="paragraph" w:customStyle="1" w:styleId="4942A0F60FF34550948A5871B9505BA6">
    <w:name w:val="4942A0F60FF34550948A5871B9505BA6"/>
  </w:style>
  <w:style w:type="paragraph" w:customStyle="1" w:styleId="C7F03AAB02B048D7AB07F619FCEA836D">
    <w:name w:val="C7F03AAB02B048D7AB07F619FCEA836D"/>
  </w:style>
  <w:style w:type="paragraph" w:customStyle="1" w:styleId="9D66D39B98A14749AD95957D6136C28D">
    <w:name w:val="9D66D39B98A14749AD95957D6136C28D"/>
  </w:style>
  <w:style w:type="paragraph" w:customStyle="1" w:styleId="DB3EC1A3E6554EAFBC4A596F8215E933">
    <w:name w:val="DB3EC1A3E6554EAFBC4A596F8215E933"/>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7891B605E21B47AF9A536A41289F9B93">
    <w:name w:val="7891B605E21B47AF9A536A41289F9B93"/>
  </w:style>
  <w:style w:type="paragraph" w:customStyle="1" w:styleId="BFCEF28A34E34CC8A3B377912E629D57">
    <w:name w:val="BFCEF28A34E34CC8A3B377912E629D57"/>
    <w:rsid w:val="00A731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BD32F17-8C0B-4B00-94A0-777817133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2</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2019-02-25T18:21:00Z</dcterms:created>
  <dcterms:modified xsi:type="dcterms:W3CDTF">2019-07-19T19:30:00Z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